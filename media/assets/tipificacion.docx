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D516" w14:textId="77777777" w:rsidR="00D077E9" w:rsidRPr="002E11A8" w:rsidRDefault="00AB02A7" w:rsidP="00D70D02">
      <w:pPr>
        <w:rPr>
          <w:rFonts w:asciiTheme="majorHAnsi" w:hAnsiTheme="majorHAnsi" w:cstheme="majorHAnsi"/>
          <w:noProof/>
        </w:rPr>
      </w:pPr>
      <w:r w:rsidRPr="002E11A8">
        <w:rPr>
          <w:rFonts w:asciiTheme="majorHAnsi" w:hAnsiTheme="majorHAnsi" w:cstheme="majorHAnsi"/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42AE67" wp14:editId="4C29758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55D52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 w:rsidRPr="002E11A8">
        <w:rPr>
          <w:rFonts w:asciiTheme="majorHAnsi" w:hAnsiTheme="majorHAnsi" w:cstheme="majorHAnsi"/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D8E2975" wp14:editId="01D96BE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E11A8" w14:paraId="0198F79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82D9823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</w:rPr>
            </w:pPr>
            <w:r w:rsidRPr="002E11A8">
              <w:rPr>
                <w:rFonts w:asciiTheme="majorHAnsi" w:hAnsiTheme="majorHAnsi" w:cstheme="majorHAnsi"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D0D8D9C" wp14:editId="5BFE437C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3942F" w14:textId="5B8F2F5B" w:rsidR="00D077E9" w:rsidRPr="00D86945" w:rsidRDefault="00D077E9" w:rsidP="00D077E9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 xml:space="preserve">TÍTULO DEL </w:t>
                                  </w:r>
                                  <w:r w:rsidR="002E11A8">
                                    <w:rPr>
                                      <w:lang w:bidi="es-ES"/>
                                    </w:rPr>
                                    <w:t>DOCUMENTO</w:t>
                                  </w:r>
                                </w:p>
                                <w:p w14:paraId="24B8B009" w14:textId="33706616" w:rsidR="00D077E9" w:rsidRPr="00D86945" w:rsidRDefault="002E11A8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-AÑO-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0D8D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3BE3942F" w14:textId="5B8F2F5B" w:rsidR="00D077E9" w:rsidRPr="00D86945" w:rsidRDefault="00D077E9" w:rsidP="00D077E9">
                            <w:pPr>
                              <w:pStyle w:val="Ttulo"/>
                            </w:pPr>
                            <w:r w:rsidRPr="00D86945">
                              <w:rPr>
                                <w:lang w:bidi="es-ES"/>
                              </w:rPr>
                              <w:t xml:space="preserve">TÍTULO DEL </w:t>
                            </w:r>
                            <w:r w:rsidR="002E11A8">
                              <w:rPr>
                                <w:lang w:bidi="es-ES"/>
                              </w:rPr>
                              <w:t>DOCUMENTO</w:t>
                            </w:r>
                          </w:p>
                          <w:p w14:paraId="24B8B009" w14:textId="33706616" w:rsidR="00D077E9" w:rsidRPr="00D86945" w:rsidRDefault="002E11A8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-AÑO-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326D54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</w:rPr>
            </w:pPr>
            <w:r w:rsidRPr="002E11A8">
              <w:rPr>
                <w:rFonts w:asciiTheme="majorHAnsi" w:hAnsiTheme="majorHAnsi" w:cstheme="majorHAnsi"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6FC427" wp14:editId="0EC4EE1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0F54CF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E11A8" w14:paraId="3D9A0C3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5F7861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D077E9" w:rsidRPr="002E11A8" w14:paraId="752954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noProof/>
              </w:rPr>
              <w:id w:val="1080870105"/>
              <w:placeholder>
                <w:docPart w:val="0FF93F04DD79407B89B9A0161EAC60B3"/>
              </w:placeholder>
              <w15:appearance w15:val="hidden"/>
            </w:sdtPr>
            <w:sdtContent>
              <w:p w14:paraId="59D44DC9" w14:textId="586ADB7A" w:rsidR="00D077E9" w:rsidRPr="002E11A8" w:rsidRDefault="000747A0" w:rsidP="00AB02A7">
                <w:pPr>
                  <w:rPr>
                    <w:rFonts w:asciiTheme="majorHAnsi" w:hAnsiTheme="majorHAnsi" w:cstheme="majorHAnsi"/>
                    <w:noProof/>
                  </w:rPr>
                </w:pPr>
                <w:r w:rsidRPr="002E11A8">
                  <w:rPr>
                    <w:rStyle w:val="SubttuloCar"/>
                    <w:rFonts w:asciiTheme="majorHAnsi" w:hAnsiTheme="majorHAnsi" w:cstheme="majorHAnsi"/>
                    <w:b w:val="0"/>
                    <w:noProof/>
                    <w:lang w:bidi="es-ES"/>
                  </w:rPr>
                  <w:fldChar w:fldCharType="begin"/>
                </w:r>
                <w:r w:rsidRPr="002E11A8">
                  <w:rPr>
                    <w:rStyle w:val="SubttuloCar"/>
                    <w:rFonts w:asciiTheme="majorHAnsi" w:hAnsiTheme="majorHAnsi" w:cstheme="majorHAnsi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 w:rsidRPr="002E11A8">
                  <w:rPr>
                    <w:rStyle w:val="SubttuloCar"/>
                    <w:rFonts w:asciiTheme="majorHAnsi" w:hAnsiTheme="majorHAnsi" w:cstheme="majorHAnsi"/>
                    <w:b w:val="0"/>
                    <w:noProof/>
                    <w:lang w:bidi="es-ES"/>
                  </w:rPr>
                  <w:fldChar w:fldCharType="separate"/>
                </w:r>
                <w:r w:rsidR="002E11A8" w:rsidRPr="002E11A8">
                  <w:rPr>
                    <w:rStyle w:val="SubttuloCar"/>
                    <w:rFonts w:asciiTheme="majorHAnsi" w:hAnsiTheme="majorHAnsi" w:cstheme="majorHAnsi"/>
                    <w:b w:val="0"/>
                    <w:noProof/>
                    <w:lang w:bidi="es-ES"/>
                  </w:rPr>
                  <w:t>27 octubre</w:t>
                </w:r>
                <w:r w:rsidRPr="002E11A8">
                  <w:rPr>
                    <w:rStyle w:val="SubttuloCar"/>
                    <w:rFonts w:asciiTheme="majorHAnsi" w:hAnsiTheme="majorHAnsi" w:cstheme="majorHAnsi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40B8F8C1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  <w:r w:rsidRPr="002E11A8">
              <w:rPr>
                <w:rFonts w:asciiTheme="majorHAnsi" w:hAnsiTheme="majorHAnsi" w:cstheme="majorHAnsi"/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3EF1E6F" wp14:editId="776F4AA2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66236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32BCAB3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</w:p>
          <w:p w14:paraId="120BEC8D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</w:p>
          <w:p w14:paraId="6E7EA78D" w14:textId="6F38D153" w:rsidR="00D077E9" w:rsidRPr="002E11A8" w:rsidRDefault="00000000" w:rsidP="00AB02A7">
            <w:pPr>
              <w:rPr>
                <w:rFonts w:asciiTheme="majorHAnsi" w:hAnsiTheme="majorHAnsi" w:cstheme="majorHAnsi"/>
                <w:noProof/>
              </w:rPr>
            </w:pPr>
            <w:sdt>
              <w:sdtPr>
                <w:rPr>
                  <w:rFonts w:asciiTheme="majorHAnsi" w:hAnsiTheme="majorHAnsi" w:cstheme="majorHAnsi"/>
                  <w:noProof/>
                </w:rPr>
                <w:id w:val="-1740469667"/>
                <w:placeholder>
                  <w:docPart w:val="35AE9458C1444D7D9BD00D111E2199B4"/>
                </w:placeholder>
                <w15:appearance w15:val="hidden"/>
              </w:sdtPr>
              <w:sdtContent>
                <w:r w:rsidR="002E11A8" w:rsidRPr="002E11A8">
                  <w:rPr>
                    <w:rFonts w:asciiTheme="majorHAnsi" w:hAnsiTheme="majorHAnsi" w:cstheme="majorHAnsi"/>
                    <w:noProof/>
                  </w:rPr>
                  <w:t>NOMBRE DE LA ORGANIZACIÓN</w:t>
                </w:r>
              </w:sdtContent>
            </w:sdt>
          </w:p>
          <w:p w14:paraId="0BEEAD42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</w:rPr>
            </w:pPr>
            <w:r w:rsidRPr="002E11A8">
              <w:rPr>
                <w:rFonts w:asciiTheme="majorHAnsi" w:hAnsiTheme="majorHAnsi" w:cstheme="majorHAnsi"/>
                <w:noProof/>
                <w:lang w:bidi="es-ES"/>
              </w:rPr>
              <w:t xml:space="preserve">Creado por: </w:t>
            </w:r>
            <w:sdt>
              <w:sdtPr>
                <w:rPr>
                  <w:rFonts w:asciiTheme="majorHAnsi" w:hAnsiTheme="majorHAnsi" w:cstheme="majorHAnsi"/>
                  <w:noProof/>
                </w:rPr>
                <w:alias w:val="Su nombre"/>
                <w:tag w:val="Su nombre"/>
                <w:id w:val="-180584491"/>
                <w:placeholder>
                  <w:docPart w:val="9DC56661CC434E559CA84338DB5A2D33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2E11A8">
                  <w:rPr>
                    <w:rFonts w:asciiTheme="majorHAnsi" w:hAnsiTheme="majorHAnsi" w:cstheme="majorHAnsi"/>
                    <w:noProof/>
                    <w:lang w:bidi="es-ES"/>
                  </w:rPr>
                  <w:t>Su nombre</w:t>
                </w:r>
              </w:sdtContent>
            </w:sdt>
          </w:p>
          <w:p w14:paraId="5E797924" w14:textId="77777777" w:rsidR="00D077E9" w:rsidRPr="002E11A8" w:rsidRDefault="00D077E9" w:rsidP="00AB02A7">
            <w:pPr>
              <w:rPr>
                <w:rFonts w:asciiTheme="majorHAnsi" w:hAnsiTheme="majorHAnsi" w:cstheme="majorHAnsi"/>
                <w:noProof/>
                <w:sz w:val="10"/>
                <w:szCs w:val="10"/>
              </w:rPr>
            </w:pPr>
          </w:p>
        </w:tc>
      </w:tr>
    </w:tbl>
    <w:p w14:paraId="4DA77745" w14:textId="77777777" w:rsidR="00D077E9" w:rsidRPr="002E11A8" w:rsidRDefault="00AB02A7">
      <w:pPr>
        <w:spacing w:after="200"/>
        <w:rPr>
          <w:rFonts w:asciiTheme="majorHAnsi" w:hAnsiTheme="majorHAnsi" w:cstheme="majorHAnsi"/>
          <w:noProof/>
        </w:rPr>
      </w:pPr>
      <w:r w:rsidRPr="002E11A8">
        <w:rPr>
          <w:rFonts w:asciiTheme="majorHAnsi" w:hAnsiTheme="majorHAnsi" w:cstheme="majorHAnsi"/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038F1F8B" wp14:editId="24B9C02F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1A8">
        <w:rPr>
          <w:rFonts w:asciiTheme="majorHAnsi" w:hAnsiTheme="majorHAnsi" w:cstheme="majorHAnsi"/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0E96C1" wp14:editId="1BBA2F2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194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2E11A8">
        <w:rPr>
          <w:rFonts w:asciiTheme="majorHAnsi" w:hAnsiTheme="majorHAnsi" w:cstheme="majorHAnsi"/>
          <w:noProof/>
          <w:lang w:bidi="es-ES"/>
        </w:rPr>
        <w:br w:type="page"/>
      </w:r>
    </w:p>
    <w:sdt>
      <w:sdtPr>
        <w:rPr>
          <w:rFonts w:cstheme="majorHAnsi"/>
          <w:lang w:val="es-ES"/>
        </w:rPr>
        <w:id w:val="-41362889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082A75" w:themeColor="text2"/>
          <w:sz w:val="28"/>
          <w:szCs w:val="22"/>
          <w:lang w:eastAsia="en-US"/>
        </w:rPr>
      </w:sdtEndPr>
      <w:sdtContent>
        <w:p w14:paraId="7F3AF852" w14:textId="0BD2845D" w:rsidR="002E11A8" w:rsidRPr="002E11A8" w:rsidRDefault="002E11A8" w:rsidP="002E11A8">
          <w:pPr>
            <w:pStyle w:val="TtuloTDC"/>
            <w:jc w:val="center"/>
            <w:rPr>
              <w:rFonts w:cstheme="majorHAnsi"/>
              <w:sz w:val="22"/>
              <w:szCs w:val="22"/>
            </w:rPr>
          </w:pPr>
          <w:r w:rsidRPr="002E11A8">
            <w:rPr>
              <w:rFonts w:cstheme="majorHAnsi"/>
              <w:sz w:val="22"/>
              <w:szCs w:val="22"/>
              <w:lang w:val="es-ES"/>
            </w:rPr>
            <w:t>Índice</w:t>
          </w:r>
        </w:p>
        <w:p w14:paraId="10C947F9" w14:textId="684EEC47" w:rsidR="009148C9" w:rsidRDefault="002E11A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r w:rsidRPr="002E11A8">
            <w:rPr>
              <w:rFonts w:ascii="Arial" w:hAnsi="Arial" w:cs="Arial"/>
              <w:b w:val="0"/>
              <w:bCs/>
              <w:sz w:val="22"/>
            </w:rPr>
            <w:fldChar w:fldCharType="begin"/>
          </w:r>
          <w:r w:rsidRPr="002E11A8">
            <w:rPr>
              <w:rFonts w:ascii="Arial" w:hAnsi="Arial" w:cs="Arial"/>
              <w:b w:val="0"/>
              <w:bCs/>
              <w:sz w:val="22"/>
            </w:rPr>
            <w:instrText xml:space="preserve"> TOC \o "1-3" \h \z \u </w:instrText>
          </w:r>
          <w:r w:rsidRPr="002E11A8">
            <w:rPr>
              <w:rFonts w:ascii="Arial" w:hAnsi="Arial" w:cs="Arial"/>
              <w:b w:val="0"/>
              <w:bCs/>
              <w:sz w:val="22"/>
            </w:rPr>
            <w:fldChar w:fldCharType="separate"/>
          </w:r>
          <w:hyperlink w:anchor="_Toc149263794" w:history="1">
            <w:r w:rsidR="009148C9" w:rsidRPr="007F2790">
              <w:rPr>
                <w:rStyle w:val="Hipervnculo"/>
                <w:noProof/>
                <w:lang w:bidi="es-ES"/>
              </w:rPr>
              <w:t>Resumen ejecutivo</w:t>
            </w:r>
            <w:r w:rsidR="009148C9">
              <w:rPr>
                <w:noProof/>
                <w:webHidden/>
              </w:rPr>
              <w:tab/>
            </w:r>
            <w:r w:rsidR="009148C9">
              <w:rPr>
                <w:noProof/>
                <w:webHidden/>
              </w:rPr>
              <w:fldChar w:fldCharType="begin"/>
            </w:r>
            <w:r w:rsidR="009148C9">
              <w:rPr>
                <w:noProof/>
                <w:webHidden/>
              </w:rPr>
              <w:instrText xml:space="preserve"> PAGEREF _Toc149263794 \h </w:instrText>
            </w:r>
            <w:r w:rsidR="009148C9">
              <w:rPr>
                <w:noProof/>
                <w:webHidden/>
              </w:rPr>
            </w:r>
            <w:r w:rsidR="009148C9">
              <w:rPr>
                <w:noProof/>
                <w:webHidden/>
              </w:rPr>
              <w:fldChar w:fldCharType="separate"/>
            </w:r>
            <w:r w:rsidR="009148C9">
              <w:rPr>
                <w:noProof/>
                <w:webHidden/>
              </w:rPr>
              <w:t>3</w:t>
            </w:r>
            <w:r w:rsidR="009148C9">
              <w:rPr>
                <w:noProof/>
                <w:webHidden/>
              </w:rPr>
              <w:fldChar w:fldCharType="end"/>
            </w:r>
          </w:hyperlink>
        </w:p>
        <w:p w14:paraId="14DADF32" w14:textId="065A0B12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795" w:history="1">
            <w:r w:rsidRPr="007F2790">
              <w:rPr>
                <w:rStyle w:val="Hipervnculo"/>
                <w:noProof/>
                <w:lang w:bidi="es-ES"/>
              </w:rPr>
              <w:t>Tipificación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13C6F" w14:textId="182A8FE3" w:rsidR="009148C9" w:rsidRDefault="009148C9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796" w:history="1">
            <w:r w:rsidRPr="007F2790">
              <w:rPr>
                <w:rStyle w:val="Hipervnculo"/>
                <w:rFonts w:asciiTheme="majorHAnsi" w:hAnsiTheme="majorHAnsi" w:cstheme="majorHAnsi"/>
                <w:noProof/>
              </w:rPr>
              <w:t>Los objetivos comunes.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3BCD" w14:textId="1CA7DE6F" w:rsidR="009148C9" w:rsidRDefault="009148C9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797" w:history="1">
            <w:r w:rsidRPr="007F2790">
              <w:rPr>
                <w:rStyle w:val="Hipervnculo"/>
                <w:rFonts w:asciiTheme="majorHAnsi" w:hAnsiTheme="majorHAnsi" w:cstheme="majorHAnsi"/>
                <w:noProof/>
              </w:rPr>
              <w:t>Las características distintivas.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FA45" w14:textId="3FC90FCF" w:rsidR="009148C9" w:rsidRDefault="009148C9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798" w:history="1">
            <w:r w:rsidRPr="007F2790">
              <w:rPr>
                <w:rStyle w:val="Hipervnculo"/>
                <w:rFonts w:asciiTheme="majorHAnsi" w:hAnsiTheme="majorHAnsi" w:cstheme="majorHAnsi"/>
                <w:noProof/>
              </w:rPr>
              <w:t>Los casos de uso típicos.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F7E5" w14:textId="7CDCDC43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799" w:history="1">
            <w:r w:rsidRPr="007F2790">
              <w:rPr>
                <w:rStyle w:val="Hipervnculo"/>
                <w:noProof/>
                <w:lang w:bidi="es-ES"/>
              </w:rPr>
              <w:t>Beneficios y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C2F8" w14:textId="0AB4A391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0" w:history="1">
            <w:r w:rsidRPr="007F2790">
              <w:rPr>
                <w:rStyle w:val="Hipervnculo"/>
                <w:noProof/>
                <w:lang w:bidi="es-ES"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4F1A" w14:textId="7B84CDE8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1" w:history="1">
            <w:r w:rsidRPr="007F2790">
              <w:rPr>
                <w:rStyle w:val="Hipervnculo"/>
                <w:noProof/>
                <w:lang w:bidi="es-ES"/>
              </w:rPr>
              <w:t>Roles y responsabilidades típicas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7C52" w14:textId="2578EFFB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2" w:history="1">
            <w:r w:rsidRPr="007F2790">
              <w:rPr>
                <w:rStyle w:val="Hipervnculo"/>
                <w:noProof/>
                <w:lang w:bidi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5ADD" w14:textId="601EB0EB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3" w:history="1">
            <w:r w:rsidRPr="007F2790">
              <w:rPr>
                <w:rStyle w:val="Hipervnculo"/>
                <w:noProof/>
                <w:lang w:bidi="es-ES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9A89" w14:textId="56F8F7D7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4" w:history="1">
            <w:r w:rsidRPr="007F2790">
              <w:rPr>
                <w:rStyle w:val="Hipervnculo"/>
                <w:noProof/>
                <w:lang w:bidi="es-ES"/>
              </w:rPr>
              <w:t>Practicas y lecciones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7A33" w14:textId="54ED3BA5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5" w:history="1">
            <w:r w:rsidRPr="007F2790">
              <w:rPr>
                <w:rStyle w:val="Hipervnculo"/>
                <w:noProof/>
                <w:lang w:bidi="es-ES"/>
              </w:rPr>
              <w:t>Ejemplos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B6E3" w14:textId="62F394B2" w:rsidR="009148C9" w:rsidRDefault="009148C9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2"/>
              <w:lang w:val="es-GT" w:eastAsia="es-GT"/>
              <w14:ligatures w14:val="standardContextual"/>
            </w:rPr>
          </w:pPr>
          <w:hyperlink w:anchor="_Toc149263806" w:history="1">
            <w:r w:rsidRPr="007F2790">
              <w:rPr>
                <w:rStyle w:val="Hipervnculo"/>
                <w:noProof/>
                <w:lang w:bidi="es-ES"/>
              </w:rPr>
              <w:t>Referencias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5F99" w14:textId="0FC623CB" w:rsidR="002E11A8" w:rsidRPr="002E11A8" w:rsidRDefault="002E11A8">
          <w:pPr>
            <w:rPr>
              <w:rFonts w:asciiTheme="majorHAnsi" w:hAnsiTheme="majorHAnsi" w:cstheme="majorHAnsi"/>
            </w:rPr>
          </w:pPr>
          <w:r w:rsidRPr="002E11A8">
            <w:rPr>
              <w:rFonts w:ascii="Arial" w:hAnsi="Arial" w:cs="Arial"/>
              <w:b w:val="0"/>
              <w:bCs/>
              <w:sz w:val="22"/>
            </w:rPr>
            <w:fldChar w:fldCharType="end"/>
          </w:r>
        </w:p>
      </w:sdtContent>
    </w:sdt>
    <w:p w14:paraId="1DB98C27" w14:textId="05E540E5" w:rsidR="002E11A8" w:rsidRPr="002E11A8" w:rsidRDefault="002E11A8" w:rsidP="002E11A8">
      <w:pPr>
        <w:tabs>
          <w:tab w:val="left" w:pos="3864"/>
        </w:tabs>
        <w:spacing w:after="200"/>
        <w:rPr>
          <w:rFonts w:asciiTheme="majorHAnsi" w:hAnsiTheme="majorHAnsi" w:cstheme="majorHAnsi"/>
          <w:noProof/>
          <w:lang w:bidi="es-ES"/>
        </w:rPr>
      </w:pPr>
      <w:r w:rsidRPr="002E11A8">
        <w:rPr>
          <w:rFonts w:asciiTheme="majorHAnsi" w:hAnsiTheme="majorHAnsi" w:cstheme="majorHAnsi"/>
          <w:noProof/>
          <w:lang w:bidi="es-ES"/>
        </w:rPr>
        <w:tab/>
      </w:r>
    </w:p>
    <w:p w14:paraId="6CFA0946" w14:textId="3C485927" w:rsidR="002E11A8" w:rsidRDefault="002E11A8">
      <w:pPr>
        <w:spacing w:after="200"/>
        <w:rPr>
          <w:rFonts w:asciiTheme="majorHAnsi" w:hAnsiTheme="majorHAnsi" w:cstheme="majorHAnsi"/>
          <w:lang w:bidi="es-ES"/>
        </w:rPr>
      </w:pPr>
      <w:r>
        <w:rPr>
          <w:rFonts w:asciiTheme="majorHAnsi" w:hAnsiTheme="majorHAnsi" w:cstheme="majorHAnsi"/>
          <w:lang w:bidi="es-ES"/>
        </w:rPr>
        <w:br w:type="page"/>
      </w:r>
    </w:p>
    <w:p w14:paraId="3E90FD7E" w14:textId="41EA5DDF" w:rsidR="0087605E" w:rsidRPr="002E11A8" w:rsidRDefault="002E11A8" w:rsidP="002E11A8">
      <w:pPr>
        <w:pStyle w:val="Ttulo1"/>
        <w:jc w:val="center"/>
        <w:rPr>
          <w:noProof/>
          <w:sz w:val="22"/>
          <w:szCs w:val="22"/>
          <w:lang w:bidi="es-ES"/>
        </w:rPr>
      </w:pPr>
      <w:bookmarkStart w:id="0" w:name="_Toc149263794"/>
      <w:r w:rsidRPr="002E11A8">
        <w:rPr>
          <w:noProof/>
          <w:sz w:val="22"/>
          <w:szCs w:val="22"/>
          <w:lang w:bidi="es-ES"/>
        </w:rPr>
        <w:lastRenderedPageBreak/>
        <w:t>Resumen ejecutivo</w:t>
      </w:r>
      <w:bookmarkEnd w:id="0"/>
    </w:p>
    <w:p w14:paraId="0378591B" w14:textId="3832AB08" w:rsidR="002E11A8" w:rsidRDefault="002E11A8" w:rsidP="002E11A8">
      <w:pPr>
        <w:tabs>
          <w:tab w:val="left" w:pos="3864"/>
        </w:tabs>
        <w:spacing w:after="200"/>
        <w:jc w:val="center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  <w:r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  <w:t>&lt;&lt;Contenitdo del resumen&gt;&gt;</w:t>
      </w:r>
    </w:p>
    <w:p w14:paraId="0AD833EB" w14:textId="77777777" w:rsidR="002E11A8" w:rsidRDefault="002E11A8">
      <w:pPr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  <w:r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  <w:br w:type="page"/>
      </w:r>
    </w:p>
    <w:p w14:paraId="43D8DBAD" w14:textId="66F1606D" w:rsidR="002E11A8" w:rsidRPr="002E11A8" w:rsidRDefault="002E11A8" w:rsidP="002E11A8">
      <w:pPr>
        <w:pStyle w:val="Ttulo1"/>
        <w:jc w:val="center"/>
        <w:rPr>
          <w:noProof/>
          <w:sz w:val="22"/>
          <w:szCs w:val="22"/>
          <w:lang w:bidi="es-ES"/>
        </w:rPr>
      </w:pPr>
      <w:bookmarkStart w:id="1" w:name="_Toc149263795"/>
      <w:r>
        <w:rPr>
          <w:noProof/>
          <w:sz w:val="22"/>
          <w:szCs w:val="22"/>
          <w:lang w:bidi="es-ES"/>
        </w:rPr>
        <w:lastRenderedPageBreak/>
        <w:t>Tipificación</w:t>
      </w:r>
      <w:bookmarkEnd w:id="1"/>
    </w:p>
    <w:p w14:paraId="437C116A" w14:textId="4A689FE1" w:rsidR="005A1135" w:rsidRPr="00856143" w:rsidRDefault="005A1135" w:rsidP="00856143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 w:rsidR="00274CA7">
        <w:rPr>
          <w:rFonts w:ascii="Arial" w:hAnsi="Arial" w:cs="Arial"/>
          <w:sz w:val="22"/>
          <w:szCs w:val="18"/>
        </w:rPr>
        <w:t>Definición precisa para la tipificación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AC0D12A" w14:textId="5F61BC27" w:rsidR="002E11A8" w:rsidRPr="002E11A8" w:rsidRDefault="002E11A8" w:rsidP="002E11A8">
      <w:pPr>
        <w:pStyle w:val="Ttulo2"/>
        <w:rPr>
          <w:rFonts w:asciiTheme="majorHAnsi" w:hAnsiTheme="majorHAnsi" w:cstheme="majorHAnsi"/>
          <w:sz w:val="22"/>
          <w:szCs w:val="22"/>
        </w:rPr>
      </w:pPr>
      <w:bookmarkStart w:id="2" w:name="_Toc149263796"/>
      <w:r w:rsidRPr="002E11A8">
        <w:rPr>
          <w:rFonts w:asciiTheme="majorHAnsi" w:hAnsiTheme="majorHAnsi" w:cstheme="majorHAnsi"/>
          <w:sz w:val="22"/>
          <w:szCs w:val="22"/>
        </w:rPr>
        <w:t>Los objetivos comunes.</w:t>
      </w:r>
      <w:bookmarkEnd w:id="2"/>
    </w:p>
    <w:p w14:paraId="12251D1D" w14:textId="77777777" w:rsidR="002E11A8" w:rsidRPr="002E11A8" w:rsidRDefault="002E11A8" w:rsidP="002E11A8">
      <w:pPr>
        <w:pStyle w:val="Ttulo2"/>
        <w:rPr>
          <w:rFonts w:asciiTheme="majorHAnsi" w:hAnsiTheme="majorHAnsi" w:cstheme="majorHAnsi"/>
          <w:sz w:val="22"/>
          <w:szCs w:val="22"/>
        </w:rPr>
      </w:pPr>
      <w:bookmarkStart w:id="3" w:name="_Toc149263797"/>
      <w:r w:rsidRPr="002E11A8">
        <w:rPr>
          <w:rFonts w:asciiTheme="majorHAnsi" w:hAnsiTheme="majorHAnsi" w:cstheme="majorHAnsi"/>
          <w:sz w:val="22"/>
          <w:szCs w:val="22"/>
        </w:rPr>
        <w:t>Las características distintivas.</w:t>
      </w:r>
      <w:bookmarkEnd w:id="3"/>
    </w:p>
    <w:p w14:paraId="34DAA7BE" w14:textId="77777777" w:rsidR="002E11A8" w:rsidRDefault="002E11A8" w:rsidP="002E11A8">
      <w:pPr>
        <w:pStyle w:val="Ttulo2"/>
        <w:rPr>
          <w:rFonts w:asciiTheme="majorHAnsi" w:hAnsiTheme="majorHAnsi" w:cstheme="majorHAnsi"/>
          <w:sz w:val="22"/>
          <w:szCs w:val="22"/>
        </w:rPr>
      </w:pPr>
      <w:bookmarkStart w:id="4" w:name="_Toc149263798"/>
      <w:r w:rsidRPr="002E11A8">
        <w:rPr>
          <w:rFonts w:asciiTheme="majorHAnsi" w:hAnsiTheme="majorHAnsi" w:cstheme="majorHAnsi"/>
          <w:sz w:val="22"/>
          <w:szCs w:val="22"/>
        </w:rPr>
        <w:t>Los casos de uso típicos.</w:t>
      </w:r>
      <w:bookmarkEnd w:id="4"/>
    </w:p>
    <w:p w14:paraId="74517CCA" w14:textId="752D43B8" w:rsidR="00A03BC0" w:rsidRDefault="00A03BC0">
      <w:pPr>
        <w:spacing w:after="200"/>
      </w:pPr>
      <w:r>
        <w:br w:type="page"/>
      </w:r>
    </w:p>
    <w:p w14:paraId="779AAF39" w14:textId="2885D4F1" w:rsidR="00A03BC0" w:rsidRPr="00EF280F" w:rsidRDefault="00EF280F" w:rsidP="00A03BC0">
      <w:pPr>
        <w:pStyle w:val="Ttulo1"/>
        <w:jc w:val="center"/>
        <w:rPr>
          <w:noProof/>
          <w:sz w:val="22"/>
          <w:szCs w:val="22"/>
          <w:lang w:bidi="es-ES"/>
        </w:rPr>
      </w:pPr>
      <w:bookmarkStart w:id="5" w:name="_Toc149263799"/>
      <w:r w:rsidRPr="00EF280F">
        <w:rPr>
          <w:noProof/>
          <w:sz w:val="22"/>
          <w:szCs w:val="22"/>
          <w:lang w:bidi="es-ES"/>
        </w:rPr>
        <w:lastRenderedPageBreak/>
        <w:t>Beneficios y aplicaciones</w:t>
      </w:r>
      <w:bookmarkEnd w:id="5"/>
    </w:p>
    <w:p w14:paraId="044123C2" w14:textId="0EEDC6B4" w:rsidR="00A03BC0" w:rsidRDefault="00A03BC0" w:rsidP="00A03BC0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 w:rsidR="00EF280F">
        <w:rPr>
          <w:rFonts w:ascii="Arial" w:hAnsi="Arial" w:cs="Arial"/>
          <w:sz w:val="22"/>
          <w:szCs w:val="18"/>
        </w:rPr>
        <w:t>Contenido sobre los beneficios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121A532" w14:textId="77777777" w:rsidR="00464521" w:rsidRPr="00856143" w:rsidRDefault="00464521" w:rsidP="00A03BC0">
      <w:pPr>
        <w:pStyle w:val="Contenido"/>
        <w:jc w:val="center"/>
        <w:rPr>
          <w:rFonts w:ascii="Arial" w:hAnsi="Arial" w:cs="Arial"/>
          <w:sz w:val="22"/>
          <w:szCs w:val="18"/>
        </w:rPr>
      </w:pPr>
    </w:p>
    <w:p w14:paraId="6C76AD85" w14:textId="4D974FAB" w:rsidR="005F19E2" w:rsidRDefault="00EF280F" w:rsidP="00EF280F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Contenido sobre l</w:t>
      </w:r>
      <w:r>
        <w:rPr>
          <w:rFonts w:ascii="Arial" w:hAnsi="Arial" w:cs="Arial"/>
          <w:sz w:val="22"/>
          <w:szCs w:val="18"/>
        </w:rPr>
        <w:t>a</w:t>
      </w:r>
      <w:r>
        <w:rPr>
          <w:rFonts w:ascii="Arial" w:hAnsi="Arial" w:cs="Arial"/>
          <w:sz w:val="22"/>
          <w:szCs w:val="18"/>
        </w:rPr>
        <w:t xml:space="preserve">s </w:t>
      </w:r>
      <w:r>
        <w:rPr>
          <w:rFonts w:ascii="Arial" w:hAnsi="Arial" w:cs="Arial"/>
          <w:sz w:val="22"/>
          <w:szCs w:val="18"/>
        </w:rPr>
        <w:t>aplicaciones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5B685BD1" w14:textId="776F72B3" w:rsidR="00EF280F" w:rsidRPr="005F19E2" w:rsidRDefault="005F19E2" w:rsidP="005F19E2">
      <w:pPr>
        <w:spacing w:after="200"/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sz w:val="22"/>
          <w:szCs w:val="18"/>
        </w:rPr>
        <w:br w:type="page"/>
      </w:r>
    </w:p>
    <w:p w14:paraId="0B1E8B5D" w14:textId="329ED992" w:rsidR="005F19E2" w:rsidRPr="00EF280F" w:rsidRDefault="005F19E2" w:rsidP="005F19E2">
      <w:pPr>
        <w:pStyle w:val="Ttulo1"/>
        <w:jc w:val="center"/>
        <w:rPr>
          <w:noProof/>
          <w:sz w:val="22"/>
          <w:szCs w:val="22"/>
          <w:lang w:bidi="es-ES"/>
        </w:rPr>
      </w:pPr>
      <w:bookmarkStart w:id="6" w:name="_Toc149263800"/>
      <w:r>
        <w:rPr>
          <w:noProof/>
          <w:sz w:val="22"/>
          <w:szCs w:val="22"/>
          <w:lang w:bidi="es-ES"/>
        </w:rPr>
        <w:lastRenderedPageBreak/>
        <w:t>Ciclo de vida</w:t>
      </w:r>
      <w:bookmarkEnd w:id="6"/>
      <w:r>
        <w:rPr>
          <w:noProof/>
          <w:sz w:val="22"/>
          <w:szCs w:val="22"/>
          <w:lang w:bidi="es-ES"/>
        </w:rPr>
        <w:t xml:space="preserve"> </w:t>
      </w:r>
    </w:p>
    <w:p w14:paraId="2DD51EF7" w14:textId="6B70AF08" w:rsidR="005F19E2" w:rsidRDefault="005F19E2" w:rsidP="005F19E2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 xml:space="preserve">Contenido sobre </w:t>
      </w:r>
      <w:r>
        <w:rPr>
          <w:rFonts w:ascii="Arial" w:hAnsi="Arial" w:cs="Arial"/>
          <w:sz w:val="22"/>
          <w:szCs w:val="18"/>
        </w:rPr>
        <w:t>las etapas del proyecto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6411BBB3" w14:textId="77777777" w:rsidR="005F19E2" w:rsidRPr="00856143" w:rsidRDefault="005F19E2" w:rsidP="005F19E2">
      <w:pPr>
        <w:pStyle w:val="Contenido"/>
        <w:jc w:val="center"/>
        <w:rPr>
          <w:rFonts w:ascii="Arial" w:hAnsi="Arial" w:cs="Arial"/>
          <w:sz w:val="22"/>
          <w:szCs w:val="18"/>
        </w:rPr>
      </w:pPr>
    </w:p>
    <w:p w14:paraId="2FC483B5" w14:textId="77777777" w:rsidR="00106AB9" w:rsidRDefault="00106AB9" w:rsidP="002E11A8">
      <w:pPr>
        <w:tabs>
          <w:tab w:val="left" w:pos="3864"/>
        </w:tabs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3A590C20" w14:textId="77777777" w:rsidR="00106AB9" w:rsidRDefault="00106AB9" w:rsidP="002E11A8">
      <w:pPr>
        <w:tabs>
          <w:tab w:val="left" w:pos="3864"/>
        </w:tabs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0EEBF981" w14:textId="77777777" w:rsidR="00106AB9" w:rsidRDefault="00106AB9" w:rsidP="002E11A8">
      <w:pPr>
        <w:tabs>
          <w:tab w:val="left" w:pos="3864"/>
        </w:tabs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6B9DE90F" w14:textId="77777777" w:rsidR="00106AB9" w:rsidRDefault="00106AB9" w:rsidP="002E11A8">
      <w:pPr>
        <w:tabs>
          <w:tab w:val="left" w:pos="3864"/>
        </w:tabs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2402E33B" w14:textId="61CD5DCA" w:rsidR="00106AB9" w:rsidRDefault="00106AB9" w:rsidP="00106AB9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Grafica para la visualización de</w:t>
      </w:r>
      <w:r>
        <w:rPr>
          <w:rFonts w:ascii="Arial" w:hAnsi="Arial" w:cs="Arial"/>
          <w:sz w:val="22"/>
          <w:szCs w:val="18"/>
        </w:rPr>
        <w:t xml:space="preserve"> etapas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1DD40ECD" w14:textId="77777777" w:rsidR="00106AB9" w:rsidRPr="00856143" w:rsidRDefault="00106AB9" w:rsidP="00106AB9">
      <w:pPr>
        <w:pStyle w:val="Contenido"/>
        <w:jc w:val="center"/>
        <w:rPr>
          <w:rFonts w:ascii="Arial" w:hAnsi="Arial" w:cs="Arial"/>
          <w:sz w:val="22"/>
          <w:szCs w:val="18"/>
        </w:rPr>
      </w:pPr>
    </w:p>
    <w:p w14:paraId="3B90AC66" w14:textId="0DCF7A92" w:rsidR="002E11A8" w:rsidRDefault="005F19E2" w:rsidP="002E11A8">
      <w:pPr>
        <w:tabs>
          <w:tab w:val="left" w:pos="3864"/>
        </w:tabs>
        <w:spacing w:after="200"/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  <w:r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  <w:drawing>
          <wp:anchor distT="0" distB="0" distL="114300" distR="114300" simplePos="0" relativeHeight="251662336" behindDoc="0" locked="0" layoutInCell="1" allowOverlap="1" wp14:anchorId="34AEB5CD" wp14:editId="276A7E60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5486400" cy="3200400"/>
            <wp:effectExtent l="0" t="0" r="0" b="19050"/>
            <wp:wrapNone/>
            <wp:docPr id="201099683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70C3A605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4BCC4930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37DE5EDF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01435F34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17634F2C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6CE0DE5C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1015FFB5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7FE9384D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7D83F7C8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1CA8FB39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20491242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06E78AFF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5EDC9BFD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0716C00F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45B96DAA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1F26BE9E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33D43D51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0E828F16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485F3CF5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3BFCEF06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1EB40E38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0F2E2061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56E6347F" w14:textId="77777777" w:rsidR="005F3D38" w:rsidRDefault="005F3D38" w:rsidP="005F3D38">
      <w:pPr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2FAE32B2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2DB06650" w14:textId="77777777" w:rsidR="005F3D38" w:rsidRPr="005F3D38" w:rsidRDefault="005F3D38" w:rsidP="005F3D38">
      <w:pPr>
        <w:rPr>
          <w:rFonts w:asciiTheme="majorHAnsi" w:eastAsiaTheme="majorEastAsia" w:hAnsiTheme="majorHAnsi" w:cstheme="majorHAnsi"/>
          <w:sz w:val="22"/>
          <w:lang w:bidi="es-ES"/>
        </w:rPr>
      </w:pPr>
    </w:p>
    <w:p w14:paraId="58513D62" w14:textId="77777777" w:rsidR="005F3D38" w:rsidRDefault="005F3D38" w:rsidP="005F3D38">
      <w:pPr>
        <w:rPr>
          <w:rFonts w:asciiTheme="majorHAnsi" w:eastAsiaTheme="majorEastAsia" w:hAnsiTheme="majorHAnsi" w:cstheme="majorHAnsi"/>
          <w:b w:val="0"/>
          <w:bCs/>
          <w:noProof/>
          <w:color w:val="061F57" w:themeColor="text2" w:themeShade="BF"/>
          <w:kern w:val="28"/>
          <w:sz w:val="22"/>
          <w:lang w:bidi="es-ES"/>
        </w:rPr>
      </w:pPr>
    </w:p>
    <w:p w14:paraId="5E4F35D8" w14:textId="1FD18200" w:rsidR="005F3D38" w:rsidRDefault="005F3D38">
      <w:pPr>
        <w:spacing w:after="200"/>
        <w:rPr>
          <w:rFonts w:asciiTheme="majorHAnsi" w:eastAsiaTheme="majorEastAsia" w:hAnsiTheme="majorHAnsi" w:cstheme="majorHAnsi"/>
          <w:sz w:val="22"/>
          <w:lang w:bidi="es-ES"/>
        </w:rPr>
      </w:pPr>
      <w:r>
        <w:rPr>
          <w:rFonts w:asciiTheme="majorHAnsi" w:eastAsiaTheme="majorEastAsia" w:hAnsiTheme="majorHAnsi" w:cstheme="majorHAnsi"/>
          <w:sz w:val="22"/>
          <w:lang w:bidi="es-ES"/>
        </w:rPr>
        <w:br w:type="page"/>
      </w:r>
    </w:p>
    <w:p w14:paraId="7CC0D8B3" w14:textId="71E48B6F" w:rsidR="005F3D38" w:rsidRPr="00EF280F" w:rsidRDefault="005F3D38" w:rsidP="005F3D38">
      <w:pPr>
        <w:pStyle w:val="Ttulo1"/>
        <w:jc w:val="center"/>
        <w:rPr>
          <w:noProof/>
          <w:sz w:val="22"/>
          <w:szCs w:val="22"/>
          <w:lang w:bidi="es-ES"/>
        </w:rPr>
      </w:pPr>
      <w:bookmarkStart w:id="7" w:name="_Toc149263801"/>
      <w:r w:rsidRPr="005F3D38">
        <w:rPr>
          <w:noProof/>
          <w:sz w:val="22"/>
          <w:szCs w:val="22"/>
          <w:lang w:bidi="es-ES"/>
        </w:rPr>
        <w:lastRenderedPageBreak/>
        <w:t>Roles y responsabilidades típicas</w:t>
      </w:r>
      <w:bookmarkEnd w:id="7"/>
    </w:p>
    <w:p w14:paraId="0D465486" w14:textId="2320C642" w:rsidR="005F3D38" w:rsidRDefault="005F3D38" w:rsidP="005F3D38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Detalle de los roles y responsabilidades que implica el proyecto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43750E5F" w14:textId="0CB0FC04" w:rsidR="005F3D38" w:rsidRDefault="005F3D38">
      <w:pPr>
        <w:spacing w:after="200"/>
        <w:rPr>
          <w:rFonts w:asciiTheme="majorHAnsi" w:eastAsiaTheme="majorEastAsia" w:hAnsiTheme="majorHAnsi" w:cstheme="majorHAnsi"/>
          <w:sz w:val="22"/>
          <w:lang w:bidi="es-ES"/>
        </w:rPr>
      </w:pPr>
    </w:p>
    <w:p w14:paraId="4ABBA9AA" w14:textId="1C68B800" w:rsidR="005F3D38" w:rsidRDefault="005F3D38">
      <w:pPr>
        <w:spacing w:after="200"/>
        <w:rPr>
          <w:rFonts w:asciiTheme="majorHAnsi" w:eastAsiaTheme="majorEastAsia" w:hAnsiTheme="majorHAnsi" w:cstheme="majorHAnsi"/>
          <w:sz w:val="22"/>
          <w:lang w:bidi="es-ES"/>
        </w:rPr>
      </w:pPr>
      <w:r>
        <w:rPr>
          <w:rFonts w:asciiTheme="majorHAnsi" w:eastAsiaTheme="majorEastAsia" w:hAnsiTheme="majorHAnsi" w:cstheme="majorHAnsi"/>
          <w:sz w:val="22"/>
          <w:lang w:bidi="es-ES"/>
        </w:rPr>
        <w:br w:type="page"/>
      </w:r>
    </w:p>
    <w:p w14:paraId="5E255824" w14:textId="2AB04F3E" w:rsidR="005F3D38" w:rsidRPr="00201EA5" w:rsidRDefault="00201EA5" w:rsidP="005F3D38">
      <w:pPr>
        <w:pStyle w:val="Ttulo1"/>
        <w:jc w:val="center"/>
        <w:rPr>
          <w:noProof/>
          <w:sz w:val="22"/>
          <w:szCs w:val="22"/>
          <w:u w:val="single"/>
          <w:lang w:bidi="es-ES"/>
        </w:rPr>
      </w:pPr>
      <w:bookmarkStart w:id="8" w:name="_Toc149263802"/>
      <w:r>
        <w:rPr>
          <w:noProof/>
          <w:sz w:val="22"/>
          <w:szCs w:val="22"/>
          <w:lang w:bidi="es-ES"/>
        </w:rPr>
        <w:lastRenderedPageBreak/>
        <w:t>Recursos</w:t>
      </w:r>
      <w:bookmarkEnd w:id="8"/>
    </w:p>
    <w:p w14:paraId="59B35782" w14:textId="76177F9F" w:rsidR="005F3D38" w:rsidRDefault="005F3D38" w:rsidP="003134DE">
      <w:pPr>
        <w:pStyle w:val="Contenido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 w:rsidR="00DB44CD">
        <w:rPr>
          <w:rFonts w:ascii="Arial" w:hAnsi="Arial" w:cs="Arial"/>
          <w:sz w:val="22"/>
          <w:szCs w:val="18"/>
        </w:rPr>
        <w:t>Se realiza un listado de recursos que son primordiales para la elaboración del proyecto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5649E87" w14:textId="18698B75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&lt;&lt;Definir recurso&gt;&gt; </w:t>
      </w:r>
    </w:p>
    <w:p w14:paraId="73CB990D" w14:textId="77777777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recurso&gt;&gt;</w:t>
      </w:r>
    </w:p>
    <w:p w14:paraId="64BB6E26" w14:textId="77777777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recurso&gt;&gt;</w:t>
      </w:r>
    </w:p>
    <w:p w14:paraId="057D8D56" w14:textId="77777777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recurso&gt;&gt;</w:t>
      </w:r>
    </w:p>
    <w:p w14:paraId="3CA3D470" w14:textId="77777777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recurso&gt;&gt;</w:t>
      </w:r>
    </w:p>
    <w:p w14:paraId="7419AF5D" w14:textId="77777777" w:rsidR="005A148B" w:rsidRDefault="005A148B" w:rsidP="005A148B">
      <w:pPr>
        <w:pStyle w:val="Contenido"/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recurso&gt;&gt;</w:t>
      </w:r>
    </w:p>
    <w:p w14:paraId="3858E1BF" w14:textId="70226D64" w:rsidR="005A148B" w:rsidRDefault="005A148B" w:rsidP="003134DE">
      <w:pPr>
        <w:pStyle w:val="Contenido"/>
        <w:ind w:left="360"/>
        <w:rPr>
          <w:rFonts w:ascii="Arial" w:hAnsi="Arial" w:cs="Arial"/>
          <w:sz w:val="22"/>
          <w:szCs w:val="18"/>
        </w:rPr>
      </w:pPr>
    </w:p>
    <w:p w14:paraId="7486446A" w14:textId="4B87088D" w:rsidR="003134DE" w:rsidRDefault="003134DE" w:rsidP="003134DE">
      <w:pPr>
        <w:pStyle w:val="Contenido"/>
        <w:jc w:val="both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&lt;&lt;Definir el número de recursos que se consideren necesarios&gt;&gt;</w:t>
      </w:r>
    </w:p>
    <w:p w14:paraId="78679849" w14:textId="52C7111A" w:rsidR="0022784F" w:rsidRDefault="0022784F">
      <w:pPr>
        <w:spacing w:after="200"/>
        <w:rPr>
          <w:rFonts w:asciiTheme="majorHAnsi" w:eastAsiaTheme="majorEastAsia" w:hAnsiTheme="majorHAnsi" w:cstheme="majorHAnsi"/>
          <w:sz w:val="22"/>
          <w:lang w:bidi="es-ES"/>
        </w:rPr>
      </w:pPr>
      <w:r>
        <w:rPr>
          <w:rFonts w:asciiTheme="majorHAnsi" w:eastAsiaTheme="majorEastAsia" w:hAnsiTheme="majorHAnsi" w:cstheme="majorHAnsi"/>
          <w:sz w:val="22"/>
          <w:lang w:bidi="es-ES"/>
        </w:rPr>
        <w:br w:type="page"/>
      </w:r>
    </w:p>
    <w:p w14:paraId="6315CA50" w14:textId="5597415E" w:rsidR="0022784F" w:rsidRPr="00201EA5" w:rsidRDefault="0022784F" w:rsidP="0022784F">
      <w:pPr>
        <w:pStyle w:val="Ttulo1"/>
        <w:jc w:val="center"/>
        <w:rPr>
          <w:noProof/>
          <w:sz w:val="22"/>
          <w:szCs w:val="22"/>
          <w:u w:val="single"/>
          <w:lang w:bidi="es-ES"/>
        </w:rPr>
      </w:pPr>
      <w:bookmarkStart w:id="9" w:name="_Toc149263803"/>
      <w:r>
        <w:rPr>
          <w:noProof/>
          <w:sz w:val="22"/>
          <w:szCs w:val="22"/>
          <w:lang w:bidi="es-ES"/>
        </w:rPr>
        <w:lastRenderedPageBreak/>
        <w:t>R</w:t>
      </w:r>
      <w:r>
        <w:rPr>
          <w:noProof/>
          <w:sz w:val="22"/>
          <w:szCs w:val="22"/>
          <w:lang w:bidi="es-ES"/>
        </w:rPr>
        <w:t>iesgos</w:t>
      </w:r>
      <w:bookmarkEnd w:id="9"/>
    </w:p>
    <w:p w14:paraId="55FF5BF8" w14:textId="30F4C7CA" w:rsidR="00A959EA" w:rsidRDefault="0022784F" w:rsidP="0022784F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Posible riesgos que pueden implicarse, estrategias para mitigación y gestión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9A15731" w14:textId="77777777" w:rsidR="00A959EA" w:rsidRDefault="00A959EA">
      <w:pPr>
        <w:spacing w:after="200"/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sz w:val="22"/>
          <w:szCs w:val="18"/>
        </w:rPr>
        <w:br w:type="page"/>
      </w:r>
    </w:p>
    <w:p w14:paraId="7D9ABF39" w14:textId="2072FF74" w:rsidR="00A959EA" w:rsidRPr="00201EA5" w:rsidRDefault="00A959EA" w:rsidP="00A959EA">
      <w:pPr>
        <w:pStyle w:val="Ttulo1"/>
        <w:jc w:val="center"/>
        <w:rPr>
          <w:noProof/>
          <w:sz w:val="22"/>
          <w:szCs w:val="22"/>
          <w:u w:val="single"/>
          <w:lang w:bidi="es-ES"/>
        </w:rPr>
      </w:pPr>
      <w:bookmarkStart w:id="10" w:name="_Toc149263804"/>
      <w:r>
        <w:rPr>
          <w:noProof/>
          <w:sz w:val="22"/>
          <w:szCs w:val="22"/>
          <w:lang w:bidi="es-ES"/>
        </w:rPr>
        <w:lastRenderedPageBreak/>
        <w:t>Practicas y lecciones</w:t>
      </w:r>
      <w:bookmarkEnd w:id="10"/>
    </w:p>
    <w:p w14:paraId="34A6F866" w14:textId="76CD087B" w:rsidR="00A959EA" w:rsidRDefault="00A959EA" w:rsidP="00A959EA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Definir las prácticas y lecciones que el proyecto allá dejado como experiencia durante su elaboración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0330933" w14:textId="32CB48A7" w:rsidR="00A959EA" w:rsidRDefault="00A959EA">
      <w:pPr>
        <w:spacing w:after="200"/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sz w:val="22"/>
          <w:szCs w:val="18"/>
        </w:rPr>
        <w:br w:type="page"/>
      </w:r>
    </w:p>
    <w:p w14:paraId="40BEA4C0" w14:textId="64C1B875" w:rsidR="00A959EA" w:rsidRPr="00201EA5" w:rsidRDefault="00A959EA" w:rsidP="00A959EA">
      <w:pPr>
        <w:pStyle w:val="Ttulo1"/>
        <w:jc w:val="center"/>
        <w:rPr>
          <w:noProof/>
          <w:sz w:val="22"/>
          <w:szCs w:val="22"/>
          <w:u w:val="single"/>
          <w:lang w:bidi="es-ES"/>
        </w:rPr>
      </w:pPr>
      <w:bookmarkStart w:id="11" w:name="_Toc149263805"/>
      <w:r>
        <w:rPr>
          <w:noProof/>
          <w:sz w:val="22"/>
          <w:szCs w:val="22"/>
          <w:lang w:bidi="es-ES"/>
        </w:rPr>
        <w:lastRenderedPageBreak/>
        <w:t>Ejemplos de proyectos</w:t>
      </w:r>
      <w:bookmarkEnd w:id="11"/>
    </w:p>
    <w:p w14:paraId="6CC32965" w14:textId="1E43A4AF" w:rsidR="00A959EA" w:rsidRDefault="00A959EA" w:rsidP="00A959EA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Proyectos que han tenido potencial de éxito gracias a la tipificación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3BAEECC9" w14:textId="77777777" w:rsidR="0022784F" w:rsidRDefault="0022784F" w:rsidP="0022784F">
      <w:pPr>
        <w:pStyle w:val="Contenido"/>
        <w:jc w:val="center"/>
        <w:rPr>
          <w:rFonts w:ascii="Arial" w:hAnsi="Arial" w:cs="Arial"/>
          <w:sz w:val="22"/>
          <w:szCs w:val="18"/>
        </w:rPr>
      </w:pPr>
    </w:p>
    <w:p w14:paraId="39E7E3E5" w14:textId="24118985" w:rsidR="00A959EA" w:rsidRDefault="00A959EA">
      <w:pPr>
        <w:spacing w:after="200"/>
        <w:rPr>
          <w:rFonts w:asciiTheme="majorHAnsi" w:eastAsiaTheme="majorEastAsia" w:hAnsiTheme="majorHAnsi" w:cstheme="majorHAnsi"/>
          <w:sz w:val="22"/>
          <w:lang w:bidi="es-ES"/>
        </w:rPr>
      </w:pPr>
      <w:r>
        <w:rPr>
          <w:rFonts w:asciiTheme="majorHAnsi" w:eastAsiaTheme="majorEastAsia" w:hAnsiTheme="majorHAnsi" w:cstheme="majorHAnsi"/>
          <w:sz w:val="22"/>
          <w:lang w:bidi="es-ES"/>
        </w:rPr>
        <w:br w:type="page"/>
      </w:r>
    </w:p>
    <w:p w14:paraId="4AA136BA" w14:textId="128DF6FB" w:rsidR="00A959EA" w:rsidRPr="00201EA5" w:rsidRDefault="00A959EA" w:rsidP="00A959EA">
      <w:pPr>
        <w:pStyle w:val="Ttulo1"/>
        <w:jc w:val="center"/>
        <w:rPr>
          <w:noProof/>
          <w:sz w:val="22"/>
          <w:szCs w:val="22"/>
          <w:u w:val="single"/>
          <w:lang w:bidi="es-ES"/>
        </w:rPr>
      </w:pPr>
      <w:bookmarkStart w:id="12" w:name="_Toc149263806"/>
      <w:r>
        <w:rPr>
          <w:noProof/>
          <w:sz w:val="22"/>
          <w:szCs w:val="22"/>
          <w:lang w:bidi="es-ES"/>
        </w:rPr>
        <w:lastRenderedPageBreak/>
        <w:t>R</w:t>
      </w:r>
      <w:r>
        <w:rPr>
          <w:noProof/>
          <w:sz w:val="22"/>
          <w:szCs w:val="22"/>
          <w:lang w:bidi="es-ES"/>
        </w:rPr>
        <w:t>eferencias y recursos</w:t>
      </w:r>
      <w:bookmarkEnd w:id="12"/>
    </w:p>
    <w:p w14:paraId="25BD4FC5" w14:textId="1F5ABAD1" w:rsidR="00A959EA" w:rsidRDefault="00A959EA" w:rsidP="00A959EA">
      <w:pPr>
        <w:pStyle w:val="Contenido"/>
        <w:jc w:val="center"/>
        <w:rPr>
          <w:rFonts w:ascii="Arial" w:hAnsi="Arial" w:cs="Arial"/>
          <w:sz w:val="22"/>
          <w:szCs w:val="18"/>
        </w:rPr>
      </w:pPr>
      <w:r w:rsidRPr="00856143">
        <w:rPr>
          <w:rFonts w:ascii="Arial" w:hAnsi="Arial" w:cs="Arial"/>
          <w:sz w:val="22"/>
          <w:szCs w:val="18"/>
        </w:rPr>
        <w:t>&lt;&lt;</w:t>
      </w:r>
      <w:r>
        <w:rPr>
          <w:rFonts w:ascii="Arial" w:hAnsi="Arial" w:cs="Arial"/>
          <w:sz w:val="22"/>
          <w:szCs w:val="18"/>
        </w:rPr>
        <w:t>Añadir lo más relevante para este proyecto</w:t>
      </w:r>
      <w:r w:rsidRPr="00856143">
        <w:rPr>
          <w:rFonts w:ascii="Arial" w:hAnsi="Arial" w:cs="Arial"/>
          <w:sz w:val="22"/>
          <w:szCs w:val="18"/>
        </w:rPr>
        <w:t>&gt;&gt;</w:t>
      </w:r>
    </w:p>
    <w:p w14:paraId="4FD572C8" w14:textId="77777777" w:rsidR="005F3D38" w:rsidRPr="005F3D38" w:rsidRDefault="005F3D38" w:rsidP="005F3D38">
      <w:pPr>
        <w:jc w:val="center"/>
        <w:rPr>
          <w:rFonts w:asciiTheme="majorHAnsi" w:eastAsiaTheme="majorEastAsia" w:hAnsiTheme="majorHAnsi" w:cstheme="majorHAnsi"/>
          <w:sz w:val="22"/>
          <w:lang w:bidi="es-ES"/>
        </w:rPr>
      </w:pPr>
    </w:p>
    <w:sectPr w:rsidR="005F3D38" w:rsidRPr="005F3D38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A5B18" w14:textId="77777777" w:rsidR="008C754E" w:rsidRDefault="008C754E">
      <w:r>
        <w:separator/>
      </w:r>
    </w:p>
    <w:p w14:paraId="51D574F8" w14:textId="77777777" w:rsidR="008C754E" w:rsidRDefault="008C754E"/>
  </w:endnote>
  <w:endnote w:type="continuationSeparator" w:id="0">
    <w:p w14:paraId="4D995B85" w14:textId="77777777" w:rsidR="008C754E" w:rsidRDefault="008C754E">
      <w:r>
        <w:continuationSeparator/>
      </w:r>
    </w:p>
    <w:p w14:paraId="0F58D955" w14:textId="77777777" w:rsidR="008C754E" w:rsidRDefault="008C7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167C3841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686D02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4947" w14:textId="77777777" w:rsidR="008C754E" w:rsidRDefault="008C754E">
      <w:r>
        <w:separator/>
      </w:r>
    </w:p>
    <w:p w14:paraId="7968F13F" w14:textId="77777777" w:rsidR="008C754E" w:rsidRDefault="008C754E"/>
  </w:footnote>
  <w:footnote w:type="continuationSeparator" w:id="0">
    <w:p w14:paraId="61474195" w14:textId="77777777" w:rsidR="008C754E" w:rsidRDefault="008C754E">
      <w:r>
        <w:continuationSeparator/>
      </w:r>
    </w:p>
    <w:p w14:paraId="05ABE978" w14:textId="77777777" w:rsidR="008C754E" w:rsidRDefault="008C75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F25A25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3D9FBB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61D11860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6D47"/>
    <w:multiLevelType w:val="hybridMultilevel"/>
    <w:tmpl w:val="09F0A492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E3C05"/>
    <w:multiLevelType w:val="hybridMultilevel"/>
    <w:tmpl w:val="72466B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12011">
    <w:abstractNumId w:val="1"/>
  </w:num>
  <w:num w:numId="2" w16cid:durableId="136926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8"/>
    <w:rsid w:val="0002482E"/>
    <w:rsid w:val="00050324"/>
    <w:rsid w:val="000747A0"/>
    <w:rsid w:val="000A0150"/>
    <w:rsid w:val="000E63C9"/>
    <w:rsid w:val="00106AB9"/>
    <w:rsid w:val="00130E9D"/>
    <w:rsid w:val="00150A6D"/>
    <w:rsid w:val="00185B35"/>
    <w:rsid w:val="001F2BC8"/>
    <w:rsid w:val="001F5F6B"/>
    <w:rsid w:val="00201EA5"/>
    <w:rsid w:val="00217F71"/>
    <w:rsid w:val="0022784F"/>
    <w:rsid w:val="00243EBC"/>
    <w:rsid w:val="00246A35"/>
    <w:rsid w:val="00274CA7"/>
    <w:rsid w:val="00284348"/>
    <w:rsid w:val="002E11A8"/>
    <w:rsid w:val="002F51F5"/>
    <w:rsid w:val="00312137"/>
    <w:rsid w:val="003134DE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64521"/>
    <w:rsid w:val="004B21A5"/>
    <w:rsid w:val="004E5FEE"/>
    <w:rsid w:val="005037F0"/>
    <w:rsid w:val="00516A86"/>
    <w:rsid w:val="005275F6"/>
    <w:rsid w:val="00572102"/>
    <w:rsid w:val="005A1135"/>
    <w:rsid w:val="005A148B"/>
    <w:rsid w:val="005F19E2"/>
    <w:rsid w:val="005F1BB0"/>
    <w:rsid w:val="005F3D38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56143"/>
    <w:rsid w:val="00862FE4"/>
    <w:rsid w:val="0086389A"/>
    <w:rsid w:val="0087605E"/>
    <w:rsid w:val="008941AE"/>
    <w:rsid w:val="008B1FEE"/>
    <w:rsid w:val="008C754E"/>
    <w:rsid w:val="00903C32"/>
    <w:rsid w:val="009148C9"/>
    <w:rsid w:val="00916B16"/>
    <w:rsid w:val="009173B9"/>
    <w:rsid w:val="0093335D"/>
    <w:rsid w:val="0093613E"/>
    <w:rsid w:val="00943026"/>
    <w:rsid w:val="00966B81"/>
    <w:rsid w:val="00977F79"/>
    <w:rsid w:val="009C7720"/>
    <w:rsid w:val="00A03BC0"/>
    <w:rsid w:val="00A23AFA"/>
    <w:rsid w:val="00A31B3E"/>
    <w:rsid w:val="00A532F3"/>
    <w:rsid w:val="00A8489E"/>
    <w:rsid w:val="00A959EA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B44CD"/>
    <w:rsid w:val="00DC706A"/>
    <w:rsid w:val="00DD152F"/>
    <w:rsid w:val="00DE213F"/>
    <w:rsid w:val="00DF027C"/>
    <w:rsid w:val="00E00A32"/>
    <w:rsid w:val="00E22ACD"/>
    <w:rsid w:val="00E620B0"/>
    <w:rsid w:val="00E81B40"/>
    <w:rsid w:val="00EF280F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5EF5C6"/>
  <w15:docId w15:val="{0D3A47E0-A1F8-4A2E-9868-DBFE01A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2E11A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E11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1A8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2E11A8"/>
    <w:rPr>
      <w:color w:val="3592C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11A8"/>
    <w:pPr>
      <w:spacing w:after="160" w:line="259" w:lineRule="auto"/>
      <w:ind w:left="720"/>
      <w:contextualSpacing/>
    </w:pPr>
    <w:rPr>
      <w:rFonts w:eastAsiaTheme="minorHAnsi"/>
      <w:b w:val="0"/>
      <w:color w:val="auto"/>
      <w:kern w:val="2"/>
      <w:sz w:val="22"/>
      <w:lang w:val="es-G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ALLE%20CARLOS\AppData\Roaming\Microsoft\Templates\Informe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2C35F7-556E-4B23-A02D-6B1E33BA8F6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GT"/>
        </a:p>
      </dgm:t>
    </dgm:pt>
    <dgm:pt modelId="{D7DA6788-A92B-438C-97BE-D2507C3F73C6}">
      <dgm:prSet phldrT="[Texto]" phldr="1"/>
      <dgm:spPr/>
      <dgm:t>
        <a:bodyPr/>
        <a:lstStyle/>
        <a:p>
          <a:endParaRPr lang="es-GT"/>
        </a:p>
      </dgm:t>
    </dgm:pt>
    <dgm:pt modelId="{317F9324-BA74-44A2-A8BD-490A72AE7C87}" type="parTrans" cxnId="{1A97E5FD-C81A-4B4C-952B-DBA51D9DABF3}">
      <dgm:prSet/>
      <dgm:spPr/>
      <dgm:t>
        <a:bodyPr/>
        <a:lstStyle/>
        <a:p>
          <a:endParaRPr lang="es-GT"/>
        </a:p>
      </dgm:t>
    </dgm:pt>
    <dgm:pt modelId="{4BF4695D-9BF4-41B5-A8AB-09E00E04F325}" type="sibTrans" cxnId="{1A97E5FD-C81A-4B4C-952B-DBA51D9DABF3}">
      <dgm:prSet/>
      <dgm:spPr/>
      <dgm:t>
        <a:bodyPr/>
        <a:lstStyle/>
        <a:p>
          <a:endParaRPr lang="es-GT"/>
        </a:p>
      </dgm:t>
    </dgm:pt>
    <dgm:pt modelId="{3DB4B94E-4397-4DD8-ACB0-DDC4A005BE4E}">
      <dgm:prSet phldrT="[Texto]" phldr="1"/>
      <dgm:spPr/>
      <dgm:t>
        <a:bodyPr/>
        <a:lstStyle/>
        <a:p>
          <a:endParaRPr lang="es-GT"/>
        </a:p>
      </dgm:t>
    </dgm:pt>
    <dgm:pt modelId="{E3245E66-9B81-4163-BE8A-7A616DD1F394}" type="parTrans" cxnId="{F0F5E0A6-9368-415A-AFB0-46C206E7C6A1}">
      <dgm:prSet/>
      <dgm:spPr/>
      <dgm:t>
        <a:bodyPr/>
        <a:lstStyle/>
        <a:p>
          <a:endParaRPr lang="es-GT"/>
        </a:p>
      </dgm:t>
    </dgm:pt>
    <dgm:pt modelId="{C5EBA384-63A3-466D-B0A0-A01A69374B69}" type="sibTrans" cxnId="{F0F5E0A6-9368-415A-AFB0-46C206E7C6A1}">
      <dgm:prSet/>
      <dgm:spPr/>
      <dgm:t>
        <a:bodyPr/>
        <a:lstStyle/>
        <a:p>
          <a:endParaRPr lang="es-GT"/>
        </a:p>
      </dgm:t>
    </dgm:pt>
    <dgm:pt modelId="{9D3B7480-41D8-47A3-9E1B-022648D82D9B}">
      <dgm:prSet phldrT="[Texto]" phldr="1"/>
      <dgm:spPr/>
      <dgm:t>
        <a:bodyPr/>
        <a:lstStyle/>
        <a:p>
          <a:endParaRPr lang="es-GT"/>
        </a:p>
      </dgm:t>
    </dgm:pt>
    <dgm:pt modelId="{1ABED7A1-95DA-45F1-AD66-6EE8962235C8}" type="parTrans" cxnId="{B93E60A7-E735-406D-94B3-8F82CC6EBC34}">
      <dgm:prSet/>
      <dgm:spPr/>
      <dgm:t>
        <a:bodyPr/>
        <a:lstStyle/>
        <a:p>
          <a:endParaRPr lang="es-GT"/>
        </a:p>
      </dgm:t>
    </dgm:pt>
    <dgm:pt modelId="{7B58472C-C38F-4E8B-9BA8-76F2C34CCA92}" type="sibTrans" cxnId="{B93E60A7-E735-406D-94B3-8F82CC6EBC34}">
      <dgm:prSet/>
      <dgm:spPr/>
      <dgm:t>
        <a:bodyPr/>
        <a:lstStyle/>
        <a:p>
          <a:endParaRPr lang="es-GT"/>
        </a:p>
      </dgm:t>
    </dgm:pt>
    <dgm:pt modelId="{9FA651C9-184A-4F46-8DA6-4820E8E2DBD8}">
      <dgm:prSet phldrT="[Texto]" phldr="1"/>
      <dgm:spPr/>
      <dgm:t>
        <a:bodyPr/>
        <a:lstStyle/>
        <a:p>
          <a:endParaRPr lang="es-GT"/>
        </a:p>
      </dgm:t>
    </dgm:pt>
    <dgm:pt modelId="{B550AC2C-5FCF-46CA-A9E1-2A32E9CF4838}" type="parTrans" cxnId="{7437235F-E8A2-4A69-B776-1F463C9582CC}">
      <dgm:prSet/>
      <dgm:spPr/>
      <dgm:t>
        <a:bodyPr/>
        <a:lstStyle/>
        <a:p>
          <a:endParaRPr lang="es-GT"/>
        </a:p>
      </dgm:t>
    </dgm:pt>
    <dgm:pt modelId="{8383C9FE-C726-4615-9550-18BEEDEEEAD8}" type="sibTrans" cxnId="{7437235F-E8A2-4A69-B776-1F463C9582CC}">
      <dgm:prSet/>
      <dgm:spPr/>
      <dgm:t>
        <a:bodyPr/>
        <a:lstStyle/>
        <a:p>
          <a:endParaRPr lang="es-GT"/>
        </a:p>
      </dgm:t>
    </dgm:pt>
    <dgm:pt modelId="{CC82DBB5-B34F-4947-A63D-71800EFDDBFD}">
      <dgm:prSet phldrT="[Texto]" phldr="1"/>
      <dgm:spPr/>
      <dgm:t>
        <a:bodyPr/>
        <a:lstStyle/>
        <a:p>
          <a:endParaRPr lang="es-GT"/>
        </a:p>
      </dgm:t>
    </dgm:pt>
    <dgm:pt modelId="{BA62D2BE-3078-4DEE-B3F3-E00C87D1DDCA}" type="parTrans" cxnId="{81C7FC56-0372-492E-8103-15090944B1DB}">
      <dgm:prSet/>
      <dgm:spPr/>
      <dgm:t>
        <a:bodyPr/>
        <a:lstStyle/>
        <a:p>
          <a:endParaRPr lang="es-GT"/>
        </a:p>
      </dgm:t>
    </dgm:pt>
    <dgm:pt modelId="{746B90DF-77A5-421B-8BBB-F675F4FA34EA}" type="sibTrans" cxnId="{81C7FC56-0372-492E-8103-15090944B1DB}">
      <dgm:prSet/>
      <dgm:spPr/>
      <dgm:t>
        <a:bodyPr/>
        <a:lstStyle/>
        <a:p>
          <a:endParaRPr lang="es-GT"/>
        </a:p>
      </dgm:t>
    </dgm:pt>
    <dgm:pt modelId="{0D3F8767-50F6-4301-AF42-F6F8B9877355}" type="pres">
      <dgm:prSet presAssocID="{F82C35F7-556E-4B23-A02D-6B1E33BA8F63}" presName="cycle" presStyleCnt="0">
        <dgm:presLayoutVars>
          <dgm:dir/>
          <dgm:resizeHandles val="exact"/>
        </dgm:presLayoutVars>
      </dgm:prSet>
      <dgm:spPr/>
    </dgm:pt>
    <dgm:pt modelId="{BAD9ABD6-662D-4705-8A4F-007306DD7AFF}" type="pres">
      <dgm:prSet presAssocID="{D7DA6788-A92B-438C-97BE-D2507C3F73C6}" presName="node" presStyleLbl="node1" presStyleIdx="0" presStyleCnt="5">
        <dgm:presLayoutVars>
          <dgm:bulletEnabled val="1"/>
        </dgm:presLayoutVars>
      </dgm:prSet>
      <dgm:spPr/>
    </dgm:pt>
    <dgm:pt modelId="{6F00256A-07AB-48B6-82AA-B48E7DE1681F}" type="pres">
      <dgm:prSet presAssocID="{4BF4695D-9BF4-41B5-A8AB-09E00E04F325}" presName="sibTrans" presStyleLbl="sibTrans2D1" presStyleIdx="0" presStyleCnt="5"/>
      <dgm:spPr/>
    </dgm:pt>
    <dgm:pt modelId="{911A8D96-B9B1-4DE4-AD78-62E330D93A35}" type="pres">
      <dgm:prSet presAssocID="{4BF4695D-9BF4-41B5-A8AB-09E00E04F325}" presName="connectorText" presStyleLbl="sibTrans2D1" presStyleIdx="0" presStyleCnt="5"/>
      <dgm:spPr/>
    </dgm:pt>
    <dgm:pt modelId="{023DE809-BEE3-4E0B-B454-1FA72DCD758A}" type="pres">
      <dgm:prSet presAssocID="{3DB4B94E-4397-4DD8-ACB0-DDC4A005BE4E}" presName="node" presStyleLbl="node1" presStyleIdx="1" presStyleCnt="5">
        <dgm:presLayoutVars>
          <dgm:bulletEnabled val="1"/>
        </dgm:presLayoutVars>
      </dgm:prSet>
      <dgm:spPr/>
    </dgm:pt>
    <dgm:pt modelId="{AE73F0BD-C706-4496-872D-3DBCB02A4093}" type="pres">
      <dgm:prSet presAssocID="{C5EBA384-63A3-466D-B0A0-A01A69374B69}" presName="sibTrans" presStyleLbl="sibTrans2D1" presStyleIdx="1" presStyleCnt="5"/>
      <dgm:spPr/>
    </dgm:pt>
    <dgm:pt modelId="{D9A109C1-F2E5-4699-9EF1-8BB90BCD8BB9}" type="pres">
      <dgm:prSet presAssocID="{C5EBA384-63A3-466D-B0A0-A01A69374B69}" presName="connectorText" presStyleLbl="sibTrans2D1" presStyleIdx="1" presStyleCnt="5"/>
      <dgm:spPr/>
    </dgm:pt>
    <dgm:pt modelId="{F68BE562-0CED-465E-97A6-D2B866D87001}" type="pres">
      <dgm:prSet presAssocID="{9D3B7480-41D8-47A3-9E1B-022648D82D9B}" presName="node" presStyleLbl="node1" presStyleIdx="2" presStyleCnt="5">
        <dgm:presLayoutVars>
          <dgm:bulletEnabled val="1"/>
        </dgm:presLayoutVars>
      </dgm:prSet>
      <dgm:spPr/>
    </dgm:pt>
    <dgm:pt modelId="{1BC97371-12FD-4C1E-ABAE-5C775101CDD0}" type="pres">
      <dgm:prSet presAssocID="{7B58472C-C38F-4E8B-9BA8-76F2C34CCA92}" presName="sibTrans" presStyleLbl="sibTrans2D1" presStyleIdx="2" presStyleCnt="5"/>
      <dgm:spPr/>
    </dgm:pt>
    <dgm:pt modelId="{4BB3C427-43C7-4D00-AD7B-C2DC960F13B7}" type="pres">
      <dgm:prSet presAssocID="{7B58472C-C38F-4E8B-9BA8-76F2C34CCA92}" presName="connectorText" presStyleLbl="sibTrans2D1" presStyleIdx="2" presStyleCnt="5"/>
      <dgm:spPr/>
    </dgm:pt>
    <dgm:pt modelId="{B627F851-D8EC-43C3-A230-C2C3ABAE2EE3}" type="pres">
      <dgm:prSet presAssocID="{9FA651C9-184A-4F46-8DA6-4820E8E2DBD8}" presName="node" presStyleLbl="node1" presStyleIdx="3" presStyleCnt="5">
        <dgm:presLayoutVars>
          <dgm:bulletEnabled val="1"/>
        </dgm:presLayoutVars>
      </dgm:prSet>
      <dgm:spPr/>
    </dgm:pt>
    <dgm:pt modelId="{79ACCB90-0B24-4370-9850-C246271A1D30}" type="pres">
      <dgm:prSet presAssocID="{8383C9FE-C726-4615-9550-18BEEDEEEAD8}" presName="sibTrans" presStyleLbl="sibTrans2D1" presStyleIdx="3" presStyleCnt="5"/>
      <dgm:spPr/>
    </dgm:pt>
    <dgm:pt modelId="{7034247F-3409-422E-8373-19F960F1B3C8}" type="pres">
      <dgm:prSet presAssocID="{8383C9FE-C726-4615-9550-18BEEDEEEAD8}" presName="connectorText" presStyleLbl="sibTrans2D1" presStyleIdx="3" presStyleCnt="5"/>
      <dgm:spPr/>
    </dgm:pt>
    <dgm:pt modelId="{C7C0A7D6-1A21-43A8-ABED-97C6512DD814}" type="pres">
      <dgm:prSet presAssocID="{CC82DBB5-B34F-4947-A63D-71800EFDDBFD}" presName="node" presStyleLbl="node1" presStyleIdx="4" presStyleCnt="5">
        <dgm:presLayoutVars>
          <dgm:bulletEnabled val="1"/>
        </dgm:presLayoutVars>
      </dgm:prSet>
      <dgm:spPr/>
    </dgm:pt>
    <dgm:pt modelId="{FF3D4ED5-E7F0-42F0-8B87-BF45625E98DE}" type="pres">
      <dgm:prSet presAssocID="{746B90DF-77A5-421B-8BBB-F675F4FA34EA}" presName="sibTrans" presStyleLbl="sibTrans2D1" presStyleIdx="4" presStyleCnt="5"/>
      <dgm:spPr/>
    </dgm:pt>
    <dgm:pt modelId="{D037B9F2-3517-4CBA-B91D-B120DBCB3667}" type="pres">
      <dgm:prSet presAssocID="{746B90DF-77A5-421B-8BBB-F675F4FA34EA}" presName="connectorText" presStyleLbl="sibTrans2D1" presStyleIdx="4" presStyleCnt="5"/>
      <dgm:spPr/>
    </dgm:pt>
  </dgm:ptLst>
  <dgm:cxnLst>
    <dgm:cxn modelId="{0BA3F70B-D2B1-4571-A5BA-1CAF7C9E23EE}" type="presOf" srcId="{9FA651C9-184A-4F46-8DA6-4820E8E2DBD8}" destId="{B627F851-D8EC-43C3-A230-C2C3ABAE2EE3}" srcOrd="0" destOrd="0" presId="urn:microsoft.com/office/officeart/2005/8/layout/cycle2"/>
    <dgm:cxn modelId="{84ADFF0C-C8AF-4744-A49B-49F238D0E753}" type="presOf" srcId="{F82C35F7-556E-4B23-A02D-6B1E33BA8F63}" destId="{0D3F8767-50F6-4301-AF42-F6F8B9877355}" srcOrd="0" destOrd="0" presId="urn:microsoft.com/office/officeart/2005/8/layout/cycle2"/>
    <dgm:cxn modelId="{6E803323-ECF2-42DC-A1AE-A42AA85167DF}" type="presOf" srcId="{7B58472C-C38F-4E8B-9BA8-76F2C34CCA92}" destId="{4BB3C427-43C7-4D00-AD7B-C2DC960F13B7}" srcOrd="1" destOrd="0" presId="urn:microsoft.com/office/officeart/2005/8/layout/cycle2"/>
    <dgm:cxn modelId="{3B758E39-FAD8-43E4-971B-35EFB4B88867}" type="presOf" srcId="{9D3B7480-41D8-47A3-9E1B-022648D82D9B}" destId="{F68BE562-0CED-465E-97A6-D2B866D87001}" srcOrd="0" destOrd="0" presId="urn:microsoft.com/office/officeart/2005/8/layout/cycle2"/>
    <dgm:cxn modelId="{7437235F-E8A2-4A69-B776-1F463C9582CC}" srcId="{F82C35F7-556E-4B23-A02D-6B1E33BA8F63}" destId="{9FA651C9-184A-4F46-8DA6-4820E8E2DBD8}" srcOrd="3" destOrd="0" parTransId="{B550AC2C-5FCF-46CA-A9E1-2A32E9CF4838}" sibTransId="{8383C9FE-C726-4615-9550-18BEEDEEEAD8}"/>
    <dgm:cxn modelId="{DE3F0743-FBF4-4A3F-BA35-957688613AD6}" type="presOf" srcId="{C5EBA384-63A3-466D-B0A0-A01A69374B69}" destId="{AE73F0BD-C706-4496-872D-3DBCB02A4093}" srcOrd="0" destOrd="0" presId="urn:microsoft.com/office/officeart/2005/8/layout/cycle2"/>
    <dgm:cxn modelId="{16412A67-48FF-4CFD-9845-A5ABCCF75273}" type="presOf" srcId="{746B90DF-77A5-421B-8BBB-F675F4FA34EA}" destId="{D037B9F2-3517-4CBA-B91D-B120DBCB3667}" srcOrd="1" destOrd="0" presId="urn:microsoft.com/office/officeart/2005/8/layout/cycle2"/>
    <dgm:cxn modelId="{8BEF594B-90DF-4066-895E-BC9B625CAB97}" type="presOf" srcId="{7B58472C-C38F-4E8B-9BA8-76F2C34CCA92}" destId="{1BC97371-12FD-4C1E-ABAE-5C775101CDD0}" srcOrd="0" destOrd="0" presId="urn:microsoft.com/office/officeart/2005/8/layout/cycle2"/>
    <dgm:cxn modelId="{B323D54B-5910-45A3-A7B7-14E1374D12A3}" type="presOf" srcId="{4BF4695D-9BF4-41B5-A8AB-09E00E04F325}" destId="{6F00256A-07AB-48B6-82AA-B48E7DE1681F}" srcOrd="0" destOrd="0" presId="urn:microsoft.com/office/officeart/2005/8/layout/cycle2"/>
    <dgm:cxn modelId="{81C7FC56-0372-492E-8103-15090944B1DB}" srcId="{F82C35F7-556E-4B23-A02D-6B1E33BA8F63}" destId="{CC82DBB5-B34F-4947-A63D-71800EFDDBFD}" srcOrd="4" destOrd="0" parTransId="{BA62D2BE-3078-4DEE-B3F3-E00C87D1DDCA}" sibTransId="{746B90DF-77A5-421B-8BBB-F675F4FA34EA}"/>
    <dgm:cxn modelId="{778C1777-9CF8-4515-9FEE-891DA2788BFA}" type="presOf" srcId="{746B90DF-77A5-421B-8BBB-F675F4FA34EA}" destId="{FF3D4ED5-E7F0-42F0-8B87-BF45625E98DE}" srcOrd="0" destOrd="0" presId="urn:microsoft.com/office/officeart/2005/8/layout/cycle2"/>
    <dgm:cxn modelId="{FD9CF07A-95A3-467D-A6D5-0583C2B3A993}" type="presOf" srcId="{3DB4B94E-4397-4DD8-ACB0-DDC4A005BE4E}" destId="{023DE809-BEE3-4E0B-B454-1FA72DCD758A}" srcOrd="0" destOrd="0" presId="urn:microsoft.com/office/officeart/2005/8/layout/cycle2"/>
    <dgm:cxn modelId="{DF7E4E91-BAA8-4DC5-8764-55D11FBA13E1}" type="presOf" srcId="{4BF4695D-9BF4-41B5-A8AB-09E00E04F325}" destId="{911A8D96-B9B1-4DE4-AD78-62E330D93A35}" srcOrd="1" destOrd="0" presId="urn:microsoft.com/office/officeart/2005/8/layout/cycle2"/>
    <dgm:cxn modelId="{F0F5E0A6-9368-415A-AFB0-46C206E7C6A1}" srcId="{F82C35F7-556E-4B23-A02D-6B1E33BA8F63}" destId="{3DB4B94E-4397-4DD8-ACB0-DDC4A005BE4E}" srcOrd="1" destOrd="0" parTransId="{E3245E66-9B81-4163-BE8A-7A616DD1F394}" sibTransId="{C5EBA384-63A3-466D-B0A0-A01A69374B69}"/>
    <dgm:cxn modelId="{B93E60A7-E735-406D-94B3-8F82CC6EBC34}" srcId="{F82C35F7-556E-4B23-A02D-6B1E33BA8F63}" destId="{9D3B7480-41D8-47A3-9E1B-022648D82D9B}" srcOrd="2" destOrd="0" parTransId="{1ABED7A1-95DA-45F1-AD66-6EE8962235C8}" sibTransId="{7B58472C-C38F-4E8B-9BA8-76F2C34CCA92}"/>
    <dgm:cxn modelId="{77C146BE-BC9E-4910-B526-FA65FA5F8D3A}" type="presOf" srcId="{8383C9FE-C726-4615-9550-18BEEDEEEAD8}" destId="{79ACCB90-0B24-4370-9850-C246271A1D30}" srcOrd="0" destOrd="0" presId="urn:microsoft.com/office/officeart/2005/8/layout/cycle2"/>
    <dgm:cxn modelId="{FF4C3CC7-B8EC-4EC3-90F1-9C0D3DD13ECB}" type="presOf" srcId="{C5EBA384-63A3-466D-B0A0-A01A69374B69}" destId="{D9A109C1-F2E5-4699-9EF1-8BB90BCD8BB9}" srcOrd="1" destOrd="0" presId="urn:microsoft.com/office/officeart/2005/8/layout/cycle2"/>
    <dgm:cxn modelId="{9731CCD4-ADAD-40FE-AEDB-77CF0C48196B}" type="presOf" srcId="{CC82DBB5-B34F-4947-A63D-71800EFDDBFD}" destId="{C7C0A7D6-1A21-43A8-ABED-97C6512DD814}" srcOrd="0" destOrd="0" presId="urn:microsoft.com/office/officeart/2005/8/layout/cycle2"/>
    <dgm:cxn modelId="{25B306DB-6002-4D4E-ABB5-DA71F298F700}" type="presOf" srcId="{D7DA6788-A92B-438C-97BE-D2507C3F73C6}" destId="{BAD9ABD6-662D-4705-8A4F-007306DD7AFF}" srcOrd="0" destOrd="0" presId="urn:microsoft.com/office/officeart/2005/8/layout/cycle2"/>
    <dgm:cxn modelId="{1E9A81F3-D08E-44DC-98B8-671D6C55322A}" type="presOf" srcId="{8383C9FE-C726-4615-9550-18BEEDEEEAD8}" destId="{7034247F-3409-422E-8373-19F960F1B3C8}" srcOrd="1" destOrd="0" presId="urn:microsoft.com/office/officeart/2005/8/layout/cycle2"/>
    <dgm:cxn modelId="{1A97E5FD-C81A-4B4C-952B-DBA51D9DABF3}" srcId="{F82C35F7-556E-4B23-A02D-6B1E33BA8F63}" destId="{D7DA6788-A92B-438C-97BE-D2507C3F73C6}" srcOrd="0" destOrd="0" parTransId="{317F9324-BA74-44A2-A8BD-490A72AE7C87}" sibTransId="{4BF4695D-9BF4-41B5-A8AB-09E00E04F325}"/>
    <dgm:cxn modelId="{08CF1FFB-507F-4195-8544-47FEF2CAC8D5}" type="presParOf" srcId="{0D3F8767-50F6-4301-AF42-F6F8B9877355}" destId="{BAD9ABD6-662D-4705-8A4F-007306DD7AFF}" srcOrd="0" destOrd="0" presId="urn:microsoft.com/office/officeart/2005/8/layout/cycle2"/>
    <dgm:cxn modelId="{AD2BA917-408F-4D0D-A6A9-8A56125B8AE8}" type="presParOf" srcId="{0D3F8767-50F6-4301-AF42-F6F8B9877355}" destId="{6F00256A-07AB-48B6-82AA-B48E7DE1681F}" srcOrd="1" destOrd="0" presId="urn:microsoft.com/office/officeart/2005/8/layout/cycle2"/>
    <dgm:cxn modelId="{6B3DA284-8F87-4D46-8F77-ACA136A25CDD}" type="presParOf" srcId="{6F00256A-07AB-48B6-82AA-B48E7DE1681F}" destId="{911A8D96-B9B1-4DE4-AD78-62E330D93A35}" srcOrd="0" destOrd="0" presId="urn:microsoft.com/office/officeart/2005/8/layout/cycle2"/>
    <dgm:cxn modelId="{22ED3D20-3986-4D6D-9941-327D963B2827}" type="presParOf" srcId="{0D3F8767-50F6-4301-AF42-F6F8B9877355}" destId="{023DE809-BEE3-4E0B-B454-1FA72DCD758A}" srcOrd="2" destOrd="0" presId="urn:microsoft.com/office/officeart/2005/8/layout/cycle2"/>
    <dgm:cxn modelId="{B78FA2EA-627D-48E2-9D62-D4AB0FC25980}" type="presParOf" srcId="{0D3F8767-50F6-4301-AF42-F6F8B9877355}" destId="{AE73F0BD-C706-4496-872D-3DBCB02A4093}" srcOrd="3" destOrd="0" presId="urn:microsoft.com/office/officeart/2005/8/layout/cycle2"/>
    <dgm:cxn modelId="{D04E74E7-4EAD-40F6-BD19-98160E66AC54}" type="presParOf" srcId="{AE73F0BD-C706-4496-872D-3DBCB02A4093}" destId="{D9A109C1-F2E5-4699-9EF1-8BB90BCD8BB9}" srcOrd="0" destOrd="0" presId="urn:microsoft.com/office/officeart/2005/8/layout/cycle2"/>
    <dgm:cxn modelId="{DE621884-93ED-4F40-A052-EAD0C8446DE6}" type="presParOf" srcId="{0D3F8767-50F6-4301-AF42-F6F8B9877355}" destId="{F68BE562-0CED-465E-97A6-D2B866D87001}" srcOrd="4" destOrd="0" presId="urn:microsoft.com/office/officeart/2005/8/layout/cycle2"/>
    <dgm:cxn modelId="{32C8CFED-D4D8-4315-B144-86F2AC6D3B12}" type="presParOf" srcId="{0D3F8767-50F6-4301-AF42-F6F8B9877355}" destId="{1BC97371-12FD-4C1E-ABAE-5C775101CDD0}" srcOrd="5" destOrd="0" presId="urn:microsoft.com/office/officeart/2005/8/layout/cycle2"/>
    <dgm:cxn modelId="{2FB666E4-BA24-440E-8393-3401F7D6C041}" type="presParOf" srcId="{1BC97371-12FD-4C1E-ABAE-5C775101CDD0}" destId="{4BB3C427-43C7-4D00-AD7B-C2DC960F13B7}" srcOrd="0" destOrd="0" presId="urn:microsoft.com/office/officeart/2005/8/layout/cycle2"/>
    <dgm:cxn modelId="{19F912BF-3F09-44C1-93A3-55CB0001B658}" type="presParOf" srcId="{0D3F8767-50F6-4301-AF42-F6F8B9877355}" destId="{B627F851-D8EC-43C3-A230-C2C3ABAE2EE3}" srcOrd="6" destOrd="0" presId="urn:microsoft.com/office/officeart/2005/8/layout/cycle2"/>
    <dgm:cxn modelId="{2928E1BA-9F8D-47B2-ACFD-A46302FE6975}" type="presParOf" srcId="{0D3F8767-50F6-4301-AF42-F6F8B9877355}" destId="{79ACCB90-0B24-4370-9850-C246271A1D30}" srcOrd="7" destOrd="0" presId="urn:microsoft.com/office/officeart/2005/8/layout/cycle2"/>
    <dgm:cxn modelId="{C536B0F3-FC68-4600-BDDD-290A4191A878}" type="presParOf" srcId="{79ACCB90-0B24-4370-9850-C246271A1D30}" destId="{7034247F-3409-422E-8373-19F960F1B3C8}" srcOrd="0" destOrd="0" presId="urn:microsoft.com/office/officeart/2005/8/layout/cycle2"/>
    <dgm:cxn modelId="{839D11CE-FA47-4AB6-9C57-DDC63CF5EC61}" type="presParOf" srcId="{0D3F8767-50F6-4301-AF42-F6F8B9877355}" destId="{C7C0A7D6-1A21-43A8-ABED-97C6512DD814}" srcOrd="8" destOrd="0" presId="urn:microsoft.com/office/officeart/2005/8/layout/cycle2"/>
    <dgm:cxn modelId="{AF30AA8E-6F50-44C8-85BA-29D7880D0A79}" type="presParOf" srcId="{0D3F8767-50F6-4301-AF42-F6F8B9877355}" destId="{FF3D4ED5-E7F0-42F0-8B87-BF45625E98DE}" srcOrd="9" destOrd="0" presId="urn:microsoft.com/office/officeart/2005/8/layout/cycle2"/>
    <dgm:cxn modelId="{4AA44B3A-3C61-47AA-B63D-13B9BFC2EECB}" type="presParOf" srcId="{FF3D4ED5-E7F0-42F0-8B87-BF45625E98DE}" destId="{D037B9F2-3517-4CBA-B91D-B120DBCB366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9ABD6-662D-4705-8A4F-007306DD7AFF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800" kern="1200"/>
        </a:p>
      </dsp:txBody>
      <dsp:txXfrm>
        <a:off x="2401283" y="142016"/>
        <a:ext cx="683833" cy="683833"/>
      </dsp:txXfrm>
    </dsp:sp>
    <dsp:sp modelId="{6F00256A-07AB-48B6-82AA-B48E7DE1681F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>
        <a:off x="3203348" y="785523"/>
        <a:ext cx="179453" cy="195835"/>
      </dsp:txXfrm>
    </dsp:sp>
    <dsp:sp modelId="{023DE809-BEE3-4E0B-B454-1FA72DCD758A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800" kern="1200"/>
        </a:p>
      </dsp:txBody>
      <dsp:txXfrm>
        <a:off x="3574995" y="994768"/>
        <a:ext cx="683833" cy="683833"/>
      </dsp:txXfrm>
    </dsp:sp>
    <dsp:sp modelId="{AE73F0BD-C706-4496-872D-3DBCB02A4093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10800000">
        <a:off x="3617152" y="1885185"/>
        <a:ext cx="179453" cy="195835"/>
      </dsp:txXfrm>
    </dsp:sp>
    <dsp:sp modelId="{F68BE562-0CED-465E-97A6-D2B866D87001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800" kern="1200"/>
        </a:p>
      </dsp:txBody>
      <dsp:txXfrm>
        <a:off x="3126677" y="2374550"/>
        <a:ext cx="683833" cy="683833"/>
      </dsp:txXfrm>
    </dsp:sp>
    <dsp:sp modelId="{1BC97371-12FD-4C1E-ABAE-5C775101CDD0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10800000">
        <a:off x="2699183" y="2618549"/>
        <a:ext cx="179453" cy="195835"/>
      </dsp:txXfrm>
    </dsp:sp>
    <dsp:sp modelId="{B627F851-D8EC-43C3-A230-C2C3ABAE2EE3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800" kern="1200"/>
        </a:p>
      </dsp:txBody>
      <dsp:txXfrm>
        <a:off x="1675889" y="2374550"/>
        <a:ext cx="683833" cy="683833"/>
      </dsp:txXfrm>
    </dsp:sp>
    <dsp:sp modelId="{79ACCB90-0B24-4370-9850-C246271A1D30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 rot="10800000">
        <a:off x="1718045" y="1972130"/>
        <a:ext cx="179453" cy="195835"/>
      </dsp:txXfrm>
    </dsp:sp>
    <dsp:sp modelId="{C7C0A7D6-1A21-43A8-ABED-97C6512DD814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800" kern="1200"/>
        </a:p>
      </dsp:txBody>
      <dsp:txXfrm>
        <a:off x="1227571" y="994768"/>
        <a:ext cx="683833" cy="683833"/>
      </dsp:txXfrm>
    </dsp:sp>
    <dsp:sp modelId="{FF3D4ED5-E7F0-42F0-8B87-BF45625E98D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F93F04DD79407B89B9A0161EAC6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BC12-3A1F-4531-B549-3E03BEE8B36D}"/>
      </w:docPartPr>
      <w:docPartBody>
        <w:p w:rsidR="00000000" w:rsidRDefault="00000000">
          <w:pPr>
            <w:pStyle w:val="0FF93F04DD79407B89B9A0161EAC60B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35AE9458C1444D7D9BD00D111E219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77012-8150-49B1-AA46-E2F4CEF1148E}"/>
      </w:docPartPr>
      <w:docPartBody>
        <w:p w:rsidR="00000000" w:rsidRDefault="00000000">
          <w:pPr>
            <w:pStyle w:val="35AE9458C1444D7D9BD00D111E2199B4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DC56661CC434E559CA84338DB5A2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7A34-F77B-424D-98BA-716261D3F356}"/>
      </w:docPartPr>
      <w:docPartBody>
        <w:p w:rsidR="00000000" w:rsidRDefault="00000000">
          <w:pPr>
            <w:pStyle w:val="9DC56661CC434E559CA84338DB5A2D33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9D"/>
    <w:rsid w:val="003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0FF93F04DD79407B89B9A0161EAC60B3">
    <w:name w:val="0FF93F04DD79407B89B9A0161EAC60B3"/>
  </w:style>
  <w:style w:type="paragraph" w:customStyle="1" w:styleId="35AE9458C1444D7D9BD00D111E2199B4">
    <w:name w:val="35AE9458C1444D7D9BD00D111E2199B4"/>
  </w:style>
  <w:style w:type="paragraph" w:customStyle="1" w:styleId="9DC56661CC434E559CA84338DB5A2D33">
    <w:name w:val="9DC56661CC434E559CA84338DB5A2D33"/>
  </w:style>
  <w:style w:type="paragraph" w:customStyle="1" w:styleId="5923BF13AAD14C318FBE0F804749549D">
    <w:name w:val="5923BF13AAD14C318FBE0F804749549D"/>
  </w:style>
  <w:style w:type="paragraph" w:customStyle="1" w:styleId="02899DB3E25B427C972BF85C18A7738F">
    <w:name w:val="02899DB3E25B427C972BF85C18A7738F"/>
  </w:style>
  <w:style w:type="paragraph" w:customStyle="1" w:styleId="AD36F6B3434444C7ABEAD046E47642CD">
    <w:name w:val="AD36F6B3434444C7ABEAD046E47642CD"/>
  </w:style>
  <w:style w:type="paragraph" w:customStyle="1" w:styleId="64F16C5765914CF7AB1456455F0E23A7">
    <w:name w:val="64F16C5765914CF7AB1456455F0E23A7"/>
  </w:style>
  <w:style w:type="paragraph" w:customStyle="1" w:styleId="D614B81687A747EC95EFE48963123A99">
    <w:name w:val="D614B81687A747EC95EFE48963123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AFB1-5350-412D-AE10-3547DE10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19</TotalTime>
  <Pages>12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OVALLE CARLOS</dc:creator>
  <cp:keywords/>
  <cp:lastModifiedBy>2011590 - CARLOS FERNANDO OVALLE LUC</cp:lastModifiedBy>
  <cp:revision>21</cp:revision>
  <cp:lastPrinted>2006-08-01T17:47:00Z</cp:lastPrinted>
  <dcterms:created xsi:type="dcterms:W3CDTF">2023-10-27T07:25:00Z</dcterms:created>
  <dcterms:modified xsi:type="dcterms:W3CDTF">2023-10-27T07:49:00Z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